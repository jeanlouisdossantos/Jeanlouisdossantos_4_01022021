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21C04" w:rsidRDefault="00714AA5">
      <w:r>
        <w:rPr>
          <w:noProof/>
          <w:lang w:bidi="nl-NL"/>
        </w:rPr>
        <w:drawing>
          <wp:anchor distT="0" distB="0" distL="114300" distR="114300" simplePos="0" relativeHeight="251658240" behindDoc="1" locked="0" layoutInCell="1" allowOverlap="1" wp14:anchorId="05FAD25C" wp14:editId="0264B8D1">
            <wp:simplePos x="0" y="0"/>
            <wp:positionH relativeFrom="column">
              <wp:posOffset>0</wp:posOffset>
            </wp:positionH>
            <wp:positionV relativeFrom="page">
              <wp:posOffset>0</wp:posOffset>
            </wp:positionV>
            <wp:extent cx="7800975" cy="10791825"/>
            <wp:effectExtent l="0" t="0" r="9525" b="9525"/>
            <wp:wrapNone/>
            <wp:docPr id="1" name="Afbeelding 1" descr="gebou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g street-02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1503" cy="107925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0" w:type="auto"/>
        <w:tblInd w:w="-5" w:type="dxa"/>
        <w:tblCellMar>
          <w:left w:w="115" w:type="dxa"/>
          <w:right w:w="720" w:type="dxa"/>
        </w:tblCellMar>
        <w:tblLook w:val="0000" w:firstRow="0" w:lastRow="0" w:firstColumn="0" w:lastColumn="0" w:noHBand="0" w:noVBand="0"/>
      </w:tblPr>
      <w:tblGrid>
        <w:gridCol w:w="11911"/>
      </w:tblGrid>
      <w:tr w:rsidR="00021C04" w:rsidTr="00745C53">
        <w:trPr>
          <w:trHeight w:val="14130"/>
        </w:trPr>
        <w:tc>
          <w:tcPr>
            <w:tcW w:w="12229" w:type="dxa"/>
          </w:tcPr>
          <w:p w:rsidR="00021C04" w:rsidRDefault="00D76AB2" w:rsidP="00745C53">
            <w:pPr>
              <w:ind w:left="720"/>
              <w:jc w:val="right"/>
            </w:pPr>
            <w:r>
              <w:rPr>
                <w:noProof/>
                <w:lang w:bidi="nl-NL"/>
              </w:rPr>
              <mc:AlternateContent>
                <mc:Choice Requires="wpg">
                  <w:drawing>
                    <wp:inline distT="0" distB="0" distL="0" distR="0" wp14:anchorId="6D12CF8A" wp14:editId="05B0C205">
                      <wp:extent cx="6824820" cy="9410700"/>
                      <wp:effectExtent l="0" t="0" r="0" b="0"/>
                      <wp:docPr id="9" name="Groep 9" descr="Titel en tekst&#10;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824820" cy="9410700"/>
                                <a:chOff x="112429" y="2300564"/>
                                <a:chExt cx="6824820" cy="8676415"/>
                              </a:xfrm>
                            </wpg:grpSpPr>
                            <wps:wsp>
                              <wps:cNvPr id="7" name="Tekstvak 7"/>
                              <wps:cNvSpPr txBox="1"/>
                              <wps:spPr>
                                <a:xfrm>
                                  <a:off x="112429" y="9908274"/>
                                  <a:ext cx="3004185" cy="10687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tx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:rsidR="00D76AB2" w:rsidRPr="00745C53" w:rsidRDefault="00745C53" w:rsidP="00D76AB2">
                                    <w:pPr>
                                      <w:pStyle w:val="Titre1"/>
                                      <w:ind w:left="720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lang w:bidi="nl-NL"/>
                                      </w:rPr>
                                      <w:t>Uw naam</w:t>
                                    </w:r>
                                  </w:p>
                                  <w:p w:rsidR="00D76AB2" w:rsidRPr="00745C53" w:rsidRDefault="00D76AB2" w:rsidP="00D76AB2">
                                    <w:pPr>
                                      <w:pStyle w:val="Titre2"/>
                                      <w:ind w:left="720"/>
                                      <w:rPr>
                                        <w:color w:val="FFFFFF" w:themeColor="background1"/>
                                      </w:rPr>
                                    </w:pPr>
                                    <w:r w:rsidRPr="00745C53">
                                      <w:rPr>
                                        <w:color w:val="FFFFFF" w:themeColor="background1"/>
                                        <w:lang w:bidi="nl-NL"/>
                                      </w:rPr>
                                      <w:t>Datum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" name="Tekstvak 6"/>
                              <wps:cNvSpPr txBox="1"/>
                              <wps:spPr>
                                <a:xfrm>
                                  <a:off x="2287138" y="2300564"/>
                                  <a:ext cx="4650111" cy="4353636"/>
                                </a:xfrm>
                                <a:prstGeom prst="teardrop">
                                  <a:avLst/>
                                </a:prstGeom>
                                <a:solidFill>
                                  <a:schemeClr val="accent4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:rsidR="00D76AB2" w:rsidRPr="000B4502" w:rsidRDefault="00745C53" w:rsidP="00104080">
                                    <w:pPr>
                                      <w:pStyle w:val="Titre"/>
                                      <w:ind w:left="0"/>
                                      <w:jc w:val="right"/>
                                    </w:pPr>
                                    <w:bookmarkStart w:id="0" w:name="_GoBack"/>
                                    <w:r>
                                      <w:rPr>
                                        <w:lang w:bidi="nl-NL"/>
                                      </w:rPr>
                                      <w:t>Documenttitel</w:t>
                                    </w:r>
                                  </w:p>
                                  <w:bookmarkEnd w:id="0"/>
                                  <w:p w:rsidR="00104080" w:rsidRDefault="00104080" w:rsidP="00104080">
                                    <w:pPr>
                                      <w:pStyle w:val="Sous-titre"/>
                                      <w:ind w:left="0"/>
                                      <w:jc w:val="right"/>
                                      <w:rPr>
                                        <w:color w:val="595959" w:themeColor="text1" w:themeTint="A6"/>
                                      </w:rPr>
                                    </w:pPr>
                                  </w:p>
                                  <w:p w:rsidR="00D76AB2" w:rsidRPr="00745C53" w:rsidRDefault="00D76AB2" w:rsidP="00104080">
                                    <w:pPr>
                                      <w:pStyle w:val="Sous-titre"/>
                                      <w:ind w:left="0"/>
                                      <w:jc w:val="right"/>
                                      <w:rPr>
                                        <w:color w:val="595959" w:themeColor="text1" w:themeTint="A6"/>
                                      </w:rPr>
                                    </w:pPr>
                                    <w:r w:rsidRPr="00745C53">
                                      <w:rPr>
                                        <w:color w:val="595959" w:themeColor="text1" w:themeTint="A6"/>
                                        <w:lang w:bidi="nl-NL"/>
                                      </w:rPr>
                                      <w:t>Ondertitel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D12CF8A" id="Groep 9" o:spid="_x0000_s1026" alt="Titel en tekst&#10;" style="width:537.4pt;height:741pt;mso-position-horizontal-relative:char;mso-position-vertical-relative:line" coordorigin="1124,23005" coordsize="68248,867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"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kstvak 7" o:spid="_x0000_s1027" type="#_x0000_t202" style="position:absolute;left:1124;top:99082;width:30042;height:106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" fillcolor="black [3213]" stroked="f" strokeweight=".5pt">
                        <v:textbox>
                          <w:txbxContent>
                            <w:p w:rsidR="00D76AB2" w:rsidRPr="00745C53" w:rsidRDefault="00745C53" w:rsidP="00D76AB2">
                              <w:pPr>
                                <w:pStyle w:val="Titre1"/>
                                <w:ind w:left="720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lang w:bidi="nl-NL"/>
                                </w:rPr>
                                <w:t>Uw naam</w:t>
                              </w:r>
                            </w:p>
                            <w:p w:rsidR="00D76AB2" w:rsidRPr="00745C53" w:rsidRDefault="00D76AB2" w:rsidP="00D76AB2">
                              <w:pPr>
                                <w:pStyle w:val="Titre2"/>
                                <w:ind w:left="720"/>
                                <w:rPr>
                                  <w:color w:val="FFFFFF" w:themeColor="background1"/>
                                </w:rPr>
                              </w:pPr>
                              <w:r w:rsidRPr="00745C53">
                                <w:rPr>
                                  <w:color w:val="FFFFFF" w:themeColor="background1"/>
                                  <w:lang w:bidi="nl-NL"/>
                                </w:rPr>
                                <w:t>Datum</w:t>
                              </w:r>
                            </w:p>
                          </w:txbxContent>
                        </v:textbox>
                      </v:shape>
                      <v:shape id="Tekstvak 6" o:spid="_x0000_s1028" style="position:absolute;left:22871;top:23005;width:46501;height:43537;visibility:visible;mso-wrap-style:square;v-text-anchor:top" coordsize="4650111,43536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" adj="-11796480,,5400" path="m,2176818c,974595,1040963,,2325056,l4650111,r,2176818c4650111,3379041,3609148,4353636,2325055,4353636,1040962,4353636,-1,3379041,-1,2176818r1,xe" fillcolor="#ffc000 [3207]" stroked="f" strokeweight=".5pt">
                        <v:stroke joinstyle="miter"/>
                        <v:formulas/>
                        <v:path arrowok="t" o:connecttype="custom" o:connectlocs="0,2176818;2325056,0;4650111,0;4650111,2176818;2325055,4353636;-1,2176818;0,2176818" o:connectangles="0,0,0,0,0,0,0" textboxrect="0,0,4650111,4353636"/>
                        <v:textbox>
                          <w:txbxContent>
                            <w:p w:rsidR="00D76AB2" w:rsidRPr="000B4502" w:rsidRDefault="00745C53" w:rsidP="00104080">
                              <w:pPr>
                                <w:pStyle w:val="Titre"/>
                                <w:ind w:left="0"/>
                                <w:jc w:val="right"/>
                              </w:pPr>
                              <w:bookmarkStart w:id="1" w:name="_GoBack"/>
                              <w:r>
                                <w:rPr>
                                  <w:lang w:bidi="nl-NL"/>
                                </w:rPr>
                                <w:t>Documenttitel</w:t>
                              </w:r>
                            </w:p>
                            <w:bookmarkEnd w:id="1"/>
                            <w:p w:rsidR="00104080" w:rsidRDefault="00104080" w:rsidP="00104080">
                              <w:pPr>
                                <w:pStyle w:val="Sous-titre"/>
                                <w:ind w:left="0"/>
                                <w:jc w:val="right"/>
                                <w:rPr>
                                  <w:color w:val="595959" w:themeColor="text1" w:themeTint="A6"/>
                                </w:rPr>
                              </w:pPr>
                            </w:p>
                            <w:p w:rsidR="00D76AB2" w:rsidRPr="00745C53" w:rsidRDefault="00D76AB2" w:rsidP="00104080">
                              <w:pPr>
                                <w:pStyle w:val="Sous-titre"/>
                                <w:ind w:left="0"/>
                                <w:jc w:val="right"/>
                                <w:rPr>
                                  <w:color w:val="595959" w:themeColor="text1" w:themeTint="A6"/>
                                </w:rPr>
                              </w:pPr>
                              <w:r w:rsidRPr="00745C53">
                                <w:rPr>
                                  <w:color w:val="595959" w:themeColor="text1" w:themeTint="A6"/>
                                  <w:lang w:bidi="nl-NL"/>
                                </w:rPr>
                                <w:t>Ondertitel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A1111B" w:rsidTr="00A1111B">
        <w:trPr>
          <w:trHeight w:val="900"/>
        </w:trPr>
        <w:tc>
          <w:tcPr>
            <w:tcW w:w="12229" w:type="dxa"/>
            <w:vAlign w:val="bottom"/>
          </w:tcPr>
          <w:p w:rsidR="00A1111B" w:rsidRDefault="00A1111B" w:rsidP="00A1111B">
            <w:pPr>
              <w:ind w:left="720"/>
              <w:jc w:val="right"/>
            </w:pPr>
          </w:p>
        </w:tc>
      </w:tr>
    </w:tbl>
    <w:p w:rsidR="00745C53" w:rsidRDefault="00745C53"/>
    <w:p w:rsidR="000B4502" w:rsidRDefault="000B4502"/>
    <w:tbl>
      <w:tblPr>
        <w:tblW w:w="11679" w:type="dxa"/>
        <w:tblInd w:w="55" w:type="dxa"/>
        <w:tblCellMar>
          <w:left w:w="115" w:type="dxa"/>
          <w:right w:w="720" w:type="dxa"/>
        </w:tblCellMar>
        <w:tblLook w:val="0000" w:firstRow="0" w:lastRow="0" w:firstColumn="0" w:lastColumn="0" w:noHBand="0" w:noVBand="0"/>
      </w:tblPr>
      <w:tblGrid>
        <w:gridCol w:w="4787"/>
        <w:gridCol w:w="1247"/>
        <w:gridCol w:w="5817"/>
      </w:tblGrid>
      <w:tr w:rsidR="00515218" w:rsidTr="00D86614">
        <w:trPr>
          <w:trHeight w:val="2970"/>
        </w:trPr>
        <w:tc>
          <w:tcPr>
            <w:tcW w:w="5189" w:type="dxa"/>
            <w:gridSpan w:val="2"/>
          </w:tcPr>
          <w:p w:rsidR="00515218" w:rsidRDefault="00515218" w:rsidP="000B4502">
            <w:r w:rsidRPr="000B4502">
              <w:rPr>
                <w:noProof/>
                <w:lang w:bidi="nl-NL"/>
              </w:rPr>
              <mc:AlternateContent>
                <mc:Choice Requires="wps">
                  <w:drawing>
                    <wp:inline distT="0" distB="0" distL="0" distR="0" wp14:anchorId="690FFEF9" wp14:editId="25B58966">
                      <wp:extent cx="3674553" cy="1389380"/>
                      <wp:effectExtent l="0" t="0" r="0" b="1270"/>
                      <wp:docPr id="10" name="Tekstvak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74553" cy="138938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515218" w:rsidRPr="000B4502" w:rsidRDefault="00515218" w:rsidP="000B4502">
                                  <w:pPr>
                                    <w:pStyle w:val="Titre"/>
                                    <w:rPr>
                                      <w:color w:val="44546A" w:themeColor="text2"/>
                                    </w:rPr>
                                  </w:pPr>
                                  <w:r w:rsidRPr="000B4502">
                                    <w:rPr>
                                      <w:color w:val="44546A" w:themeColor="text2"/>
                                      <w:lang w:bidi="nl-NL"/>
                                    </w:rPr>
                                    <w:t>Rapporttitel</w:t>
                                  </w:r>
                                </w:p>
                                <w:p w:rsidR="00515218" w:rsidRPr="000B4502" w:rsidRDefault="00515218" w:rsidP="000B4502">
                                  <w:pPr>
                                    <w:pStyle w:val="Sous-titre"/>
                                    <w:rPr>
                                      <w:color w:val="44546A" w:themeColor="text2"/>
                                    </w:rPr>
                                  </w:pPr>
                                  <w:r w:rsidRPr="000B4502">
                                    <w:rPr>
                                      <w:color w:val="44546A" w:themeColor="text2"/>
                                      <w:lang w:bidi="nl-NL"/>
                                    </w:rPr>
                                    <w:t>Ondertitel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90FFEF9" id="Tekstvak 10" o:spid="_x0000_s1029" type="#_x0000_t202" style="width:289.35pt;height:109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" filled="f" stroked="f" strokeweight=".5pt">
                      <v:textbox>
                        <w:txbxContent>
                          <w:p w:rsidR="00515218" w:rsidRPr="000B4502" w:rsidRDefault="00515218" w:rsidP="000B4502">
                            <w:pPr>
                              <w:pStyle w:val="Titre"/>
                              <w:rPr>
                                <w:color w:val="44546A" w:themeColor="text2"/>
                              </w:rPr>
                            </w:pPr>
                            <w:r w:rsidRPr="000B4502">
                              <w:rPr>
                                <w:color w:val="44546A" w:themeColor="text2"/>
                                <w:lang w:bidi="nl-NL"/>
                              </w:rPr>
                              <w:t>Rapporttitel</w:t>
                            </w:r>
                          </w:p>
                          <w:p w:rsidR="00515218" w:rsidRPr="000B4502" w:rsidRDefault="00515218" w:rsidP="000B4502">
                            <w:pPr>
                              <w:pStyle w:val="Sous-titre"/>
                              <w:rPr>
                                <w:color w:val="44546A" w:themeColor="text2"/>
                              </w:rPr>
                            </w:pPr>
                            <w:r w:rsidRPr="000B4502">
                              <w:rPr>
                                <w:color w:val="44546A" w:themeColor="text2"/>
                                <w:lang w:bidi="nl-NL"/>
                              </w:rPr>
                              <w:t>Ondertitel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6488" w:type="dxa"/>
          </w:tcPr>
          <w:p w:rsidR="00515218" w:rsidRDefault="00515218" w:rsidP="00962CE6">
            <w:pPr>
              <w:ind w:right="915"/>
            </w:pPr>
            <w:r w:rsidRPr="000B4502">
              <w:rPr>
                <w:noProof/>
                <w:lang w:bidi="nl-NL"/>
              </w:rPr>
              <mc:AlternateContent>
                <mc:Choice Requires="wps">
                  <w:drawing>
                    <wp:inline distT="0" distB="0" distL="0" distR="0" wp14:anchorId="4064D9F5" wp14:editId="1B526E20">
                      <wp:extent cx="3008630" cy="1502875"/>
                      <wp:effectExtent l="0" t="0" r="0" b="2540"/>
                      <wp:docPr id="12" name="Tekstvak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08630" cy="15028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515218" w:rsidRPr="000B4502" w:rsidRDefault="00515218" w:rsidP="00A25F03">
                                  <w:pPr>
                                    <w:pStyle w:val="Sansinterligne"/>
                                    <w:ind w:right="229"/>
                                    <w:rPr>
                                      <w:color w:val="44546A" w:themeColor="text2"/>
                                    </w:rPr>
                                  </w:pPr>
                                  <w:r w:rsidRPr="000B4502">
                                    <w:rPr>
                                      <w:lang w:bidi="nl-NL"/>
                                    </w:rPr>
                                    <w:t>De galerieën op het tabblad Invoegen bevatten items die passen bij de algehele uiterlijk van uw document. U kunt deze galerieën gebruiken om tabellen, kopteksten, voetteksten, lijsten, voorbladen en andere bouwstenen voor documenten in te voegen. Wanneer u afbeeldingen, grafieken of diagrammen maakt, passen die ook bij het huidige uiterlijk van uw document.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064D9F5" id="Tekstvak 12" o:spid="_x0000_s1030" type="#_x0000_t202" style="width:236.9pt;height:11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" filled="f" stroked="f" strokeweight=".5pt">
                      <v:textbox>
                        <w:txbxContent>
                          <w:p w:rsidR="00515218" w:rsidRPr="000B4502" w:rsidRDefault="00515218" w:rsidP="00A25F03">
                            <w:pPr>
                              <w:pStyle w:val="Sansinterligne"/>
                              <w:ind w:right="229"/>
                              <w:rPr>
                                <w:color w:val="44546A" w:themeColor="text2"/>
                              </w:rPr>
                            </w:pPr>
                            <w:r w:rsidRPr="000B4502">
                              <w:rPr>
                                <w:lang w:bidi="nl-NL"/>
                              </w:rPr>
                              <w:t>De galerieën op het tabblad Invoegen bevatten items die passen bij de algehele uiterlijk van uw document. U kunt deze galerieën gebruiken om tabellen, kopteksten, voetteksten, lijsten, voorbladen en andere bouwstenen voor documenten in te voegen. Wanneer u afbeeldingen, grafieken of diagrammen maakt, passen die ook bij het huidige uiterlijk van uw document.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0B4502" w:rsidTr="00D86614">
        <w:trPr>
          <w:trHeight w:val="8604"/>
        </w:trPr>
        <w:tc>
          <w:tcPr>
            <w:tcW w:w="3489" w:type="dxa"/>
          </w:tcPr>
          <w:p w:rsidR="000B4502" w:rsidRDefault="000B4502">
            <w:r w:rsidRPr="000B4502">
              <w:rPr>
                <w:noProof/>
                <w:lang w:bidi="nl-NL"/>
              </w:rPr>
              <mc:AlternateContent>
                <mc:Choice Requires="wps">
                  <w:drawing>
                    <wp:inline distT="0" distB="0" distL="0" distR="0" wp14:anchorId="41F4C103" wp14:editId="659D656E">
                      <wp:extent cx="614149" cy="676894"/>
                      <wp:effectExtent l="0" t="0" r="0" b="9525"/>
                      <wp:docPr id="13" name="Tekstvak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14149" cy="67689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0B4502" w:rsidRDefault="000B4502" w:rsidP="000B4502">
                                  <w:pPr>
                                    <w:pStyle w:val="Titre1"/>
                                  </w:pPr>
                                  <w:r>
                                    <w:rPr>
                                      <w:lang w:bidi="nl-NL"/>
                                    </w:rPr>
                                    <w:t>01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1F4C103" id="Tekstvak 13" o:spid="_x0000_s1031" type="#_x0000_t202" style="width:48.35pt;height:5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" fillcolor="white [3201]" stroked="f" strokeweight=".5pt">
                      <v:textbox>
                        <w:txbxContent>
                          <w:p w:rsidR="000B4502" w:rsidRDefault="000B4502" w:rsidP="000B4502">
                            <w:pPr>
                              <w:pStyle w:val="Titre1"/>
                            </w:pPr>
                            <w:r>
                              <w:rPr>
                                <w:lang w:bidi="nl-NL"/>
                              </w:rPr>
                              <w:t>01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 w:rsidRPr="000B4502">
              <w:rPr>
                <w:noProof/>
                <w:lang w:bidi="nl-NL"/>
              </w:rPr>
              <mc:AlternateContent>
                <mc:Choice Requires="wps">
                  <w:drawing>
                    <wp:inline distT="0" distB="0" distL="0" distR="0" wp14:anchorId="624928E4" wp14:editId="2BB29D4E">
                      <wp:extent cx="1674421" cy="676894"/>
                      <wp:effectExtent l="0" t="0" r="2540" b="9525"/>
                      <wp:docPr id="16" name="Tekstvak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74421" cy="67689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0B4502" w:rsidRDefault="000B4502" w:rsidP="000B4502">
                                  <w:pPr>
                                    <w:pStyle w:val="Titre3"/>
                                  </w:pPr>
                                  <w:r w:rsidRPr="000B4502">
                                    <w:rPr>
                                      <w:lang w:bidi="nl-NL"/>
                                    </w:rPr>
                                    <w:t>Lorem ipsum dolor sit amet, harum patrioque cu vim.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24928E4" id="Tekstvak 16" o:spid="_x0000_s1032" type="#_x0000_t202" style="width:131.85pt;height:5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" fillcolor="white [3201]" stroked="f" strokeweight=".5pt">
                      <v:textbox>
                        <w:txbxContent>
                          <w:p w:rsidR="000B4502" w:rsidRDefault="000B4502" w:rsidP="000B4502">
                            <w:pPr>
                              <w:pStyle w:val="Titre3"/>
                            </w:pPr>
                            <w:r w:rsidRPr="000B4502">
                              <w:rPr>
                                <w:lang w:bidi="nl-NL"/>
                              </w:rPr>
                              <w:t>Lorem ipsum dolor sit amet, harum patrioque cu vim.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 w:rsidRPr="000B4502">
              <w:rPr>
                <w:noProof/>
                <w:lang w:bidi="nl-NL"/>
              </w:rPr>
              <mc:AlternateContent>
                <mc:Choice Requires="wps">
                  <w:drawing>
                    <wp:inline distT="0" distB="0" distL="0" distR="0" wp14:anchorId="7E497114" wp14:editId="628411DC">
                      <wp:extent cx="614149" cy="676894"/>
                      <wp:effectExtent l="0" t="0" r="0" b="9525"/>
                      <wp:docPr id="15" name="Tekstvak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14149" cy="67689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0B4502" w:rsidRDefault="000B4502" w:rsidP="000B4502">
                                  <w:pPr>
                                    <w:pStyle w:val="Titre1"/>
                                  </w:pPr>
                                  <w:r>
                                    <w:rPr>
                                      <w:lang w:bidi="nl-NL"/>
                                    </w:rPr>
                                    <w:t>02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E497114" id="Tekstvak 15" o:spid="_x0000_s1033" type="#_x0000_t202" style="width:48.35pt;height:5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" fillcolor="white [3201]" stroked="f" strokeweight=".5pt">
                      <v:textbox>
                        <w:txbxContent>
                          <w:p w:rsidR="000B4502" w:rsidRDefault="000B4502" w:rsidP="000B4502">
                            <w:pPr>
                              <w:pStyle w:val="Titre1"/>
                            </w:pPr>
                            <w:r>
                              <w:rPr>
                                <w:lang w:bidi="nl-NL"/>
                              </w:rPr>
                              <w:t>02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 w:rsidRPr="000B4502">
              <w:rPr>
                <w:noProof/>
                <w:lang w:bidi="nl-NL"/>
              </w:rPr>
              <mc:AlternateContent>
                <mc:Choice Requires="wps">
                  <w:drawing>
                    <wp:inline distT="0" distB="0" distL="0" distR="0" wp14:anchorId="7FAE2007" wp14:editId="560F9717">
                      <wp:extent cx="1674421" cy="676894"/>
                      <wp:effectExtent l="0" t="0" r="2540" b="9525"/>
                      <wp:docPr id="14" name="Tekstvak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74421" cy="67689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0B4502" w:rsidRDefault="000B4502" w:rsidP="000B4502">
                                  <w:pPr>
                                    <w:pStyle w:val="Titre3"/>
                                  </w:pPr>
                                  <w:r w:rsidRPr="000B4502">
                                    <w:rPr>
                                      <w:lang w:bidi="nl-NL"/>
                                    </w:rPr>
                                    <w:t>Lorem ipsum dolor sit amet, harum patrioque cu vim.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FAE2007" id="Tekstvak 14" o:spid="_x0000_s1034" type="#_x0000_t202" style="width:131.85pt;height:5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" fillcolor="white [3201]" stroked="f" strokeweight=".5pt">
                      <v:textbox>
                        <w:txbxContent>
                          <w:p w:rsidR="000B4502" w:rsidRDefault="000B4502" w:rsidP="000B4502">
                            <w:pPr>
                              <w:pStyle w:val="Titre3"/>
                            </w:pPr>
                            <w:r w:rsidRPr="000B4502">
                              <w:rPr>
                                <w:lang w:bidi="nl-NL"/>
                              </w:rPr>
                              <w:t>Lorem ipsum dolor sit amet, harum patrioque cu vim.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 w:rsidRPr="000B4502">
              <w:rPr>
                <w:noProof/>
                <w:lang w:bidi="nl-NL"/>
              </w:rPr>
              <mc:AlternateContent>
                <mc:Choice Requires="wps">
                  <w:drawing>
                    <wp:inline distT="0" distB="0" distL="0" distR="0" wp14:anchorId="2F243296" wp14:editId="1AB5672E">
                      <wp:extent cx="614045" cy="676894"/>
                      <wp:effectExtent l="0" t="0" r="0" b="9525"/>
                      <wp:docPr id="18" name="Tekstvak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14045" cy="67689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0B4502" w:rsidRDefault="000B4502" w:rsidP="000B4502">
                                  <w:pPr>
                                    <w:pStyle w:val="Titre1"/>
                                  </w:pPr>
                                  <w:r>
                                    <w:rPr>
                                      <w:lang w:bidi="nl-NL"/>
                                    </w:rPr>
                                    <w:t>03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F243296" id="Tekstvak 18" o:spid="_x0000_s1035" type="#_x0000_t202" style="width:48.35pt;height:5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" fillcolor="white [3201]" stroked="f" strokeweight=".5pt">
                      <v:textbox>
                        <w:txbxContent>
                          <w:p w:rsidR="000B4502" w:rsidRDefault="000B4502" w:rsidP="000B4502">
                            <w:pPr>
                              <w:pStyle w:val="Titre1"/>
                            </w:pPr>
                            <w:r>
                              <w:rPr>
                                <w:lang w:bidi="nl-NL"/>
                              </w:rPr>
                              <w:t>03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 w:rsidRPr="000B4502">
              <w:rPr>
                <w:noProof/>
                <w:lang w:bidi="nl-NL"/>
              </w:rPr>
              <mc:AlternateContent>
                <mc:Choice Requires="wps">
                  <w:drawing>
                    <wp:inline distT="0" distB="0" distL="0" distR="0" wp14:anchorId="3C441C83" wp14:editId="1C06AE66">
                      <wp:extent cx="1674421" cy="676894"/>
                      <wp:effectExtent l="0" t="0" r="2540" b="9525"/>
                      <wp:docPr id="17" name="Tekstvak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74421" cy="67689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0B4502" w:rsidRDefault="000B4502" w:rsidP="000B4502">
                                  <w:pPr>
                                    <w:pStyle w:val="Titre3"/>
                                  </w:pPr>
                                  <w:r w:rsidRPr="000B4502">
                                    <w:rPr>
                                      <w:lang w:bidi="nl-NL"/>
                                    </w:rPr>
                                    <w:t>Lorem ipsum dolor sit amet, harum patrioque cu vim.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C441C83" id="Tekstvak 17" o:spid="_x0000_s1036" type="#_x0000_t202" style="width:131.85pt;height:5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" fillcolor="white [3201]" stroked="f" strokeweight=".5pt">
                      <v:textbox>
                        <w:txbxContent>
                          <w:p w:rsidR="000B4502" w:rsidRDefault="000B4502" w:rsidP="000B4502">
                            <w:pPr>
                              <w:pStyle w:val="Titre3"/>
                            </w:pPr>
                            <w:r w:rsidRPr="000B4502">
                              <w:rPr>
                                <w:lang w:bidi="nl-NL"/>
                              </w:rPr>
                              <w:t>Lorem ipsum dolor sit amet, harum patrioque cu vim.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8190" w:type="dxa"/>
            <w:gridSpan w:val="2"/>
          </w:tcPr>
          <w:p w:rsidR="000B4502" w:rsidRDefault="000B4502">
            <w:r w:rsidRPr="000B4502">
              <w:rPr>
                <w:noProof/>
                <w:lang w:bidi="nl-NL"/>
              </w:rPr>
              <mc:AlternateContent>
                <mc:Choice Requires="wps">
                  <w:drawing>
                    <wp:inline distT="0" distB="0" distL="0" distR="0" wp14:anchorId="475D4C9B" wp14:editId="7B52BA0E">
                      <wp:extent cx="4200808" cy="5785164"/>
                      <wp:effectExtent l="0" t="0" r="9525" b="6350"/>
                      <wp:docPr id="11" name="Tekstvak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200808" cy="578516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0B4502" w:rsidRDefault="000B4502" w:rsidP="000B4502">
                                  <w:pPr>
                                    <w:pStyle w:val="Titre1"/>
                                  </w:pPr>
                                  <w:r>
                                    <w:rPr>
                                      <w:lang w:bidi="nl-NL"/>
                                    </w:rPr>
                                    <w:t>Kop 1</w:t>
                                  </w:r>
                                </w:p>
                                <w:p w:rsidR="000B4502" w:rsidRDefault="000B4502" w:rsidP="00962CE6">
                                  <w:pPr>
                                    <w:ind w:right="750"/>
                                  </w:pPr>
                                  <w:r>
                                    <w:rPr>
                                      <w:lang w:bidi="nl-NL"/>
                                    </w:rPr>
                                    <w:t>U kunt de opmaak van geselecteerde tekst in het document eenvoudig wijzigen door een uiterlijk te selecteren voor de geselecteerde tekst in de galerie Snelle stijlen op het tabblad Start. U kunt de tekst ook rechtstreeks opmaken met de andere besturingselementen op het tabblad Start. Bij de meeste besturingselementen kunt u kiezen of u het uiterlijk van het huidige thema wilt behouden of een opmaak wilt gebruiken die</w:t>
                                  </w:r>
                                  <w:r w:rsidR="00D86614">
                                    <w:rPr>
                                      <w:lang w:bidi="nl-NL"/>
                                    </w:rPr>
                                    <w:t> </w:t>
                                  </w:r>
                                  <w:r>
                                    <w:rPr>
                                      <w:lang w:bidi="nl-NL"/>
                                    </w:rPr>
                                    <w:t>u selecteert.</w:t>
                                  </w:r>
                                </w:p>
                                <w:p w:rsidR="000B4502" w:rsidRDefault="000B4502" w:rsidP="000B4502">
                                  <w:pPr>
                                    <w:pStyle w:val="Titre2"/>
                                  </w:pPr>
                                  <w:r>
                                    <w:rPr>
                                      <w:lang w:bidi="nl-NL"/>
                                    </w:rPr>
                                    <w:t>Kop 2</w:t>
                                  </w:r>
                                </w:p>
                                <w:p w:rsidR="000B4502" w:rsidRDefault="000B4502" w:rsidP="00962CE6">
                                  <w:pPr>
                                    <w:ind w:right="750"/>
                                  </w:pPr>
                                  <w:r>
                                    <w:rPr>
                                      <w:lang w:bidi="nl-NL"/>
                                    </w:rPr>
                                    <w:t>Als u het algehele uiterlijk van uw document wilt wijzigen, kiest</w:t>
                                  </w:r>
                                  <w:r w:rsidR="00D86614">
                                    <w:rPr>
                                      <w:lang w:bidi="nl-NL"/>
                                    </w:rPr>
                                    <w:t> </w:t>
                                  </w:r>
                                  <w:r>
                                    <w:rPr>
                                      <w:lang w:bidi="nl-NL"/>
                                    </w:rPr>
                                    <w:t>u nieuwe thema-elementen op het tabblad Pagina-indeling. Gebruik de opdracht Huidige reeks snelle stijlen wijzigen om de beschikbare stijlen in de galerie Snelle stijlen te</w:t>
                                  </w:r>
                                  <w:r w:rsidR="00D86614">
                                    <w:rPr>
                                      <w:lang w:bidi="nl-NL"/>
                                    </w:rPr>
                                    <w:t> </w:t>
                                  </w:r>
                                  <w:r>
                                    <w:rPr>
                                      <w:lang w:bidi="nl-NL"/>
                                    </w:rPr>
                                    <w:t>wijzigen. In zowel de themagalerie als de galerie Snelle stijlen kunt u altijd het uiterlijk van uw document terugzetten naar het origineel van uw huidige sjabloon.</w:t>
                                  </w:r>
                                </w:p>
                                <w:p w:rsidR="000B4502" w:rsidRDefault="000B4502" w:rsidP="000B4502">
                                  <w:pPr>
                                    <w:pStyle w:val="Titre3"/>
                                  </w:pPr>
                                  <w:r>
                                    <w:rPr>
                                      <w:lang w:bidi="nl-NL"/>
                                    </w:rPr>
                                    <w:t>Kop 3</w:t>
                                  </w:r>
                                </w:p>
                                <w:p w:rsidR="000B4502" w:rsidRDefault="000B4502" w:rsidP="00962CE6">
                                  <w:pPr>
                                    <w:ind w:right="750"/>
                                  </w:pPr>
                                  <w:r>
                                    <w:rPr>
                                      <w:lang w:bidi="nl-NL"/>
                                    </w:rPr>
                                    <w:t>De galerieën op het tabblad Invoegen bevatten items die passen bij de algehele uiterlijk van uw document. U kunt deze galerieën gebruiken om tabellen, kopteksten, voetteksten, lijsten, voorbladen en andere bouwstenen voor documenten in te voegen. Als u afbeeldingen, grafieken of diagrammen maakt, worden deze aangepast aan het huidige uiterlijk van uw document.</w:t>
                                  </w:r>
                                </w:p>
                                <w:p w:rsidR="000B4502" w:rsidRDefault="000B4502" w:rsidP="000B4502">
                                  <w:r>
                                    <w:rPr>
                                      <w:lang w:bidi="nl-NL"/>
                                    </w:rPr>
                                    <w:t>U kunt de opmaak van in de documenttekst geselecteerde tekst gemakkelijk wijzigen door een uiterlijk voor de geselecteerde tekst te kiezen in de galerie Snelle stijlen op het tabblad Start. U kunt de tekst ook rechtstreeks opmaken met de andere besturingselementen op het tabblad Start. Voor de meeste besturingselementen hebt u de keuze uit</w:t>
                                  </w:r>
                                  <w:r w:rsidR="00D86614">
                                    <w:rPr>
                                      <w:lang w:bidi="nl-NL"/>
                                    </w:rPr>
                                    <w:t> </w:t>
                                  </w:r>
                                  <w:r>
                                    <w:rPr>
                                      <w:lang w:bidi="nl-NL"/>
                                    </w:rPr>
                                    <w:t>het uiterlijk van het huidige thema of een opmaak die u zelf opgeeft.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75D4C9B" id="Tekstvak 11" o:spid="_x0000_s1037" type="#_x0000_t202" style="width:330.75pt;height:4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" fillcolor="white [3201]" stroked="f" strokeweight=".5pt">
                      <v:textbox>
                        <w:txbxContent>
                          <w:p w:rsidR="000B4502" w:rsidRDefault="000B4502" w:rsidP="000B4502">
                            <w:pPr>
                              <w:pStyle w:val="Titre1"/>
                            </w:pPr>
                            <w:r>
                              <w:rPr>
                                <w:lang w:bidi="nl-NL"/>
                              </w:rPr>
                              <w:t>Kop 1</w:t>
                            </w:r>
                          </w:p>
                          <w:p w:rsidR="000B4502" w:rsidRDefault="000B4502" w:rsidP="00962CE6">
                            <w:pPr>
                              <w:ind w:right="750"/>
                            </w:pPr>
                            <w:r>
                              <w:rPr>
                                <w:lang w:bidi="nl-NL"/>
                              </w:rPr>
                              <w:t>U kunt de opmaak van geselecteerde tekst in het document eenvoudig wijzigen door een uiterlijk te selecteren voor de geselecteerde tekst in de galerie Snelle stijlen op het tabblad Start. U kunt de tekst ook rechtstreeks opmaken met de andere besturingselementen op het tabblad Start. Bij de meeste besturingselementen kunt u kiezen of u het uiterlijk van het huidige thema wilt behouden of een opmaak wilt gebruiken die</w:t>
                            </w:r>
                            <w:r w:rsidR="00D86614">
                              <w:rPr>
                                <w:lang w:bidi="nl-NL"/>
                              </w:rPr>
                              <w:t> </w:t>
                            </w:r>
                            <w:r>
                              <w:rPr>
                                <w:lang w:bidi="nl-NL"/>
                              </w:rPr>
                              <w:t>u selecteert.</w:t>
                            </w:r>
                          </w:p>
                          <w:p w:rsidR="000B4502" w:rsidRDefault="000B4502" w:rsidP="000B4502">
                            <w:pPr>
                              <w:pStyle w:val="Titre2"/>
                            </w:pPr>
                            <w:r>
                              <w:rPr>
                                <w:lang w:bidi="nl-NL"/>
                              </w:rPr>
                              <w:t>Kop 2</w:t>
                            </w:r>
                          </w:p>
                          <w:p w:rsidR="000B4502" w:rsidRDefault="000B4502" w:rsidP="00962CE6">
                            <w:pPr>
                              <w:ind w:right="750"/>
                            </w:pPr>
                            <w:r>
                              <w:rPr>
                                <w:lang w:bidi="nl-NL"/>
                              </w:rPr>
                              <w:t>Als u het algehele uiterlijk van uw document wilt wijzigen, kiest</w:t>
                            </w:r>
                            <w:r w:rsidR="00D86614">
                              <w:rPr>
                                <w:lang w:bidi="nl-NL"/>
                              </w:rPr>
                              <w:t> </w:t>
                            </w:r>
                            <w:r>
                              <w:rPr>
                                <w:lang w:bidi="nl-NL"/>
                              </w:rPr>
                              <w:t>u nieuwe thema-elementen op het tabblad Pagina-indeling. Gebruik de opdracht Huidige reeks snelle stijlen wijzigen om de beschikbare stijlen in de galerie Snelle stijlen te</w:t>
                            </w:r>
                            <w:r w:rsidR="00D86614">
                              <w:rPr>
                                <w:lang w:bidi="nl-NL"/>
                              </w:rPr>
                              <w:t> </w:t>
                            </w:r>
                            <w:r>
                              <w:rPr>
                                <w:lang w:bidi="nl-NL"/>
                              </w:rPr>
                              <w:t>wijzigen. In zowel de themagalerie als de galerie Snelle stijlen kunt u altijd het uiterlijk van uw document terugzetten naar het origineel van uw huidige sjabloon.</w:t>
                            </w:r>
                          </w:p>
                          <w:p w:rsidR="000B4502" w:rsidRDefault="000B4502" w:rsidP="000B4502">
                            <w:pPr>
                              <w:pStyle w:val="Titre3"/>
                            </w:pPr>
                            <w:r>
                              <w:rPr>
                                <w:lang w:bidi="nl-NL"/>
                              </w:rPr>
                              <w:t>Kop 3</w:t>
                            </w:r>
                          </w:p>
                          <w:p w:rsidR="000B4502" w:rsidRDefault="000B4502" w:rsidP="00962CE6">
                            <w:pPr>
                              <w:ind w:right="750"/>
                            </w:pPr>
                            <w:r>
                              <w:rPr>
                                <w:lang w:bidi="nl-NL"/>
                              </w:rPr>
                              <w:t>De galerieën op het tabblad Invoegen bevatten items die passen bij de algehele uiterlijk van uw document. U kunt deze galerieën gebruiken om tabellen, kopteksten, voetteksten, lijsten, voorbladen en andere bouwstenen voor documenten in te voegen. Als u afbeeldingen, grafieken of diagrammen maakt, worden deze aangepast aan het huidige uiterlijk van uw document.</w:t>
                            </w:r>
                          </w:p>
                          <w:p w:rsidR="000B4502" w:rsidRDefault="000B4502" w:rsidP="000B4502">
                            <w:r>
                              <w:rPr>
                                <w:lang w:bidi="nl-NL"/>
                              </w:rPr>
                              <w:t>U kunt de opmaak van in de documenttekst geselecteerde tekst gemakkelijk wijzigen door een uiterlijk voor de geselecteerde tekst te kiezen in de galerie Snelle stijlen op het tabblad Start. U kunt de tekst ook rechtstreeks opmaken met de andere besturingselementen op het tabblad Start. Voor de meeste besturingselementen hebt u de keuze uit</w:t>
                            </w:r>
                            <w:r w:rsidR="00D86614">
                              <w:rPr>
                                <w:lang w:bidi="nl-NL"/>
                              </w:rPr>
                              <w:t> </w:t>
                            </w:r>
                            <w:r>
                              <w:rPr>
                                <w:lang w:bidi="nl-NL"/>
                              </w:rPr>
                              <w:t>het uiterlijk van het huidige thema of een opmaak die u zelf opgeeft.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0B4502" w:rsidTr="00D86614">
        <w:trPr>
          <w:trHeight w:val="2727"/>
        </w:trPr>
        <w:tc>
          <w:tcPr>
            <w:tcW w:w="11677" w:type="dxa"/>
            <w:gridSpan w:val="3"/>
            <w:vAlign w:val="center"/>
          </w:tcPr>
          <w:p w:rsidR="000B4502" w:rsidRPr="000B4502" w:rsidRDefault="00A1111B" w:rsidP="00D86614">
            <w:pPr>
              <w:ind w:left="720"/>
            </w:pPr>
            <w:r w:rsidRPr="00A1111B">
              <w:rPr>
                <w:lang w:bidi="nl-NL"/>
              </w:rPr>
              <w:t>Als u het algemene uiterlijk van uw document wilt wijzigen, kiest u nieuwe thema-elementen op het tabblad Pagina-indeling. Gebruik de opdracht Huidige reeks snelle stijlen wijzigen om de beschikbare stijlen in de galerie Snelle stijlen te wijzigen. In zowel de themagalerie als de galerie Snelle stijlen kunt u altijd het uiterlijk van uw document terugzetten naar het origineel van uw huidige sjabloon.</w:t>
            </w:r>
          </w:p>
        </w:tc>
      </w:tr>
      <w:tr w:rsidR="00A1111B" w:rsidTr="00D86614">
        <w:trPr>
          <w:trHeight w:val="630"/>
        </w:trPr>
        <w:tc>
          <w:tcPr>
            <w:tcW w:w="11677" w:type="dxa"/>
            <w:gridSpan w:val="3"/>
            <w:vAlign w:val="bottom"/>
          </w:tcPr>
          <w:p w:rsidR="00A1111B" w:rsidRDefault="00A1111B" w:rsidP="00962CE6">
            <w:pPr>
              <w:ind w:left="720" w:right="1020"/>
              <w:jc w:val="right"/>
            </w:pPr>
            <w:r>
              <w:rPr>
                <w:lang w:bidi="nl-NL"/>
              </w:rPr>
              <w:t>Pagina 2</w:t>
            </w:r>
          </w:p>
        </w:tc>
      </w:tr>
    </w:tbl>
    <w:p w:rsidR="00392FA9" w:rsidRDefault="00392FA9"/>
    <w:sectPr w:rsidR="00392FA9" w:rsidSect="00A25F03">
      <w:pgSz w:w="11906" w:h="16838" w:code="9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Microsoft Sans Serif">
    <w:panose1 w:val="020B0604020202020204"/>
    <w:charset w:val="00"/>
    <w:family w:val="swiss"/>
    <w:pitch w:val="variable"/>
    <w:sig w:usb0="E1002AFF" w:usb1="C0000002" w:usb2="00000008" w:usb3="00000000" w:csb0="0001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Franklin Gothic Heavy">
    <w:panose1 w:val="020B0903020102020204"/>
    <w:charset w:val="00"/>
    <w:family w:val="swiss"/>
    <w:pitch w:val="variable"/>
    <w:sig w:usb0="00000287" w:usb1="00000000" w:usb2="00000000" w:usb3="00000000" w:csb0="0000009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ttachedTemplate r:id="rId1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6592"/>
    <w:rsid w:val="00021C04"/>
    <w:rsid w:val="000B4502"/>
    <w:rsid w:val="00104080"/>
    <w:rsid w:val="00142563"/>
    <w:rsid w:val="00392FA9"/>
    <w:rsid w:val="00515218"/>
    <w:rsid w:val="00714AA5"/>
    <w:rsid w:val="00745C53"/>
    <w:rsid w:val="007E6592"/>
    <w:rsid w:val="0083600B"/>
    <w:rsid w:val="00962CE6"/>
    <w:rsid w:val="00A1111B"/>
    <w:rsid w:val="00A25F03"/>
    <w:rsid w:val="00BB13BB"/>
    <w:rsid w:val="00CC6D31"/>
    <w:rsid w:val="00D76AB2"/>
    <w:rsid w:val="00D866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55A80B"/>
  <w15:chartTrackingRefBased/>
  <w15:docId w15:val="{2D2EAA0B-1629-4E18-9558-62B5BA808E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6614"/>
    <w:pPr>
      <w:spacing w:line="240" w:lineRule="auto"/>
    </w:pPr>
    <w:rPr>
      <w:sz w:val="21"/>
    </w:rPr>
  </w:style>
  <w:style w:type="paragraph" w:styleId="Titre1">
    <w:name w:val="heading 1"/>
    <w:basedOn w:val="Normal"/>
    <w:next w:val="Normal"/>
    <w:link w:val="Titre1Car"/>
    <w:uiPriority w:val="9"/>
    <w:qFormat/>
    <w:rsid w:val="0010408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0000" w:themeColor="text1"/>
      <w:sz w:val="44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10408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10408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D86614"/>
    <w:pPr>
      <w:spacing w:after="0"/>
      <w:ind w:left="720"/>
      <w:contextualSpacing/>
    </w:pPr>
    <w:rPr>
      <w:rFonts w:asciiTheme="majorHAnsi" w:eastAsiaTheme="majorEastAsia" w:hAnsiTheme="majorHAnsi" w:cstheme="majorBidi"/>
      <w:spacing w:val="-10"/>
      <w:kern w:val="28"/>
      <w:sz w:val="74"/>
      <w:szCs w:val="56"/>
    </w:rPr>
  </w:style>
  <w:style w:type="character" w:customStyle="1" w:styleId="TitreCar">
    <w:name w:val="Titre Car"/>
    <w:basedOn w:val="Policepardfaut"/>
    <w:link w:val="Titre"/>
    <w:uiPriority w:val="10"/>
    <w:rsid w:val="00D86614"/>
    <w:rPr>
      <w:rFonts w:asciiTheme="majorHAnsi" w:eastAsiaTheme="majorEastAsia" w:hAnsiTheme="majorHAnsi" w:cstheme="majorBidi"/>
      <w:spacing w:val="-10"/>
      <w:kern w:val="28"/>
      <w:sz w:val="74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0B4502"/>
    <w:pPr>
      <w:numPr>
        <w:ilvl w:val="1"/>
      </w:numPr>
      <w:ind w:left="720"/>
    </w:pPr>
    <w:rPr>
      <w:rFonts w:eastAsiaTheme="minorEastAsia"/>
      <w:color w:val="F2F2F2" w:themeColor="background1" w:themeShade="F2"/>
      <w:spacing w:val="15"/>
      <w:sz w:val="48"/>
    </w:rPr>
  </w:style>
  <w:style w:type="character" w:customStyle="1" w:styleId="Sous-titreCar">
    <w:name w:val="Sous-titre Car"/>
    <w:basedOn w:val="Policepardfaut"/>
    <w:link w:val="Sous-titre"/>
    <w:uiPriority w:val="11"/>
    <w:rsid w:val="000B4502"/>
    <w:rPr>
      <w:rFonts w:eastAsiaTheme="minorEastAsia"/>
      <w:color w:val="F2F2F2" w:themeColor="background1" w:themeShade="F2"/>
      <w:spacing w:val="15"/>
      <w:sz w:val="48"/>
    </w:rPr>
  </w:style>
  <w:style w:type="character" w:customStyle="1" w:styleId="Titre1Car">
    <w:name w:val="Titre 1 Car"/>
    <w:basedOn w:val="Policepardfaut"/>
    <w:link w:val="Titre1"/>
    <w:uiPriority w:val="9"/>
    <w:rsid w:val="00104080"/>
    <w:rPr>
      <w:rFonts w:asciiTheme="majorHAnsi" w:eastAsiaTheme="majorEastAsia" w:hAnsiTheme="majorHAnsi" w:cstheme="majorBidi"/>
      <w:color w:val="000000" w:themeColor="text1"/>
      <w:sz w:val="44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104080"/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Sansinterligne">
    <w:name w:val="No Spacing"/>
    <w:uiPriority w:val="1"/>
    <w:qFormat/>
    <w:rsid w:val="00D86614"/>
    <w:pPr>
      <w:spacing w:after="0" w:line="240" w:lineRule="auto"/>
    </w:pPr>
    <w:rPr>
      <w:sz w:val="21"/>
    </w:rPr>
  </w:style>
  <w:style w:type="character" w:customStyle="1" w:styleId="Titre3Car">
    <w:name w:val="Titre 3 Car"/>
    <w:basedOn w:val="Policepardfaut"/>
    <w:link w:val="Titre3"/>
    <w:uiPriority w:val="9"/>
    <w:rsid w:val="00104080"/>
    <w:rPr>
      <w:rFonts w:asciiTheme="majorHAnsi" w:eastAsiaTheme="majorEastAsia" w:hAnsiTheme="majorHAnsi" w:cstheme="majorBidi"/>
      <w:color w:val="000000" w:themeColor="text1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ldossantos\Downloads\tf10192757_win3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3">
      <a:majorFont>
        <a:latin typeface="Franklin Gothic Heavy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tf10192757_win32.dotx</Template>
  <TotalTime>2</TotalTime>
  <Pages>2</Pages>
  <Words>67</Words>
  <Characters>373</Characters>
  <Application>Microsoft Office Word</Application>
  <DocSecurity>0</DocSecurity>
  <Lines>3</Lines>
  <Paragraphs>1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Jean-Louis DOS SANTOS</dc:creator>
  <cp:keywords/>
  <dc:description/>
  <cp:lastModifiedBy>Jean-Louis DOS SANTOS</cp:lastModifiedBy>
  <cp:revision>1</cp:revision>
  <dcterms:created xsi:type="dcterms:W3CDTF">2021-02-28T13:03:00Z</dcterms:created>
  <dcterms:modified xsi:type="dcterms:W3CDTF">2021-02-28T13:05:00Z</dcterms:modified>
</cp:coreProperties>
</file>